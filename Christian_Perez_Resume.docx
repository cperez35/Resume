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E587469" w14:textId="77777777" w:rsidTr="001B2ABD">
        <w:trPr>
          <w:trHeight w:val="4410"/>
        </w:trPr>
        <w:tc>
          <w:tcPr>
            <w:tcW w:w="3600" w:type="dxa"/>
            <w:vAlign w:val="bottom"/>
          </w:tcPr>
          <w:p w14:paraId="5142FC90" w14:textId="77777777" w:rsidR="001B2ABD" w:rsidRDefault="001B2ABD" w:rsidP="001B2ABD">
            <w:pPr>
              <w:tabs>
                <w:tab w:val="left" w:pos="990"/>
              </w:tabs>
              <w:jc w:val="center"/>
            </w:pPr>
            <w:r>
              <w:rPr>
                <w:noProof/>
              </w:rPr>
              <mc:AlternateContent>
                <mc:Choice Requires="wps">
                  <w:drawing>
                    <wp:inline distT="0" distB="0" distL="0" distR="0" wp14:anchorId="0DDED33E" wp14:editId="5A72008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AAC54" w14:textId="4359DFD6" w:rsidR="00D508E4" w:rsidRPr="00D508E4" w:rsidRDefault="00D508E4" w:rsidP="00D508E4">
                                  <w:pPr>
                                    <w:jc w:val="center"/>
                                    <w:rPr>
                                      <w:b/>
                                      <w:color w:val="F1CBB5" w:themeColor="accent2" w:themeTint="66"/>
                                      <w:sz w:val="24"/>
                                      <w:szCs w:val="24"/>
                                      <w14:textOutline w14:w="11112" w14:cap="flat" w14:cmpd="sng" w14:algn="ctr">
                                        <w14:solidFill>
                                          <w14:schemeClr w14:val="accent2"/>
                                        </w14:solidFill>
                                        <w14:prstDash w14:val="solid"/>
                                        <w14:round/>
                                      </w14:textOutline>
                                    </w:rPr>
                                  </w:pPr>
                                  <w:r>
                                    <w:rPr>
                                      <w:b/>
                                      <w:color w:val="F1CBB5" w:themeColor="accent2" w:themeTint="66"/>
                                      <w:sz w:val="24"/>
                                      <w:szCs w:val="24"/>
                                      <w14:textOutline w14:w="11112" w14:cap="flat" w14:cmpd="sng" w14:algn="ctr">
                                        <w14:solidFill>
                                          <w14:schemeClr w14:val="accent2"/>
                                        </w14:solidFill>
                                        <w14:prstDash w14:val="solid"/>
                                        <w14:round/>
                                      </w14:textOutline>
                                    </w:rPr>
                                    <w:t>NEED TO ADD MY OWN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DDED33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" strokecolor="#94b6d2 [3204]" strokeweight="5pt">
                      <v:fill r:id="rId7" o:title="" recolor="t" rotate="t" type="frame"/>
                      <v:stroke joinstyle="miter"/>
                      <v:textbox>
                        <w:txbxContent>
                          <w:p w14:paraId="7EBAAC54" w14:textId="4359DFD6" w:rsidR="00D508E4" w:rsidRPr="00D508E4" w:rsidRDefault="00D508E4" w:rsidP="00D508E4">
                            <w:pPr>
                              <w:jc w:val="center"/>
                              <w:rPr>
                                <w:b/>
                                <w:color w:val="F1CBB5" w:themeColor="accent2" w:themeTint="66"/>
                                <w:sz w:val="24"/>
                                <w:szCs w:val="24"/>
                                <w14:textOutline w14:w="11112" w14:cap="flat" w14:cmpd="sng" w14:algn="ctr">
                                  <w14:solidFill>
                                    <w14:schemeClr w14:val="accent2"/>
                                  </w14:solidFill>
                                  <w14:prstDash w14:val="solid"/>
                                  <w14:round/>
                                </w14:textOutline>
                              </w:rPr>
                            </w:pPr>
                            <w:r>
                              <w:rPr>
                                <w:b/>
                                <w:color w:val="F1CBB5" w:themeColor="accent2" w:themeTint="66"/>
                                <w:sz w:val="24"/>
                                <w:szCs w:val="24"/>
                                <w14:textOutline w14:w="11112" w14:cap="flat" w14:cmpd="sng" w14:algn="ctr">
                                  <w14:solidFill>
                                    <w14:schemeClr w14:val="accent2"/>
                                  </w14:solidFill>
                                  <w14:prstDash w14:val="solid"/>
                                  <w14:round/>
                                </w14:textOutline>
                              </w:rPr>
                              <w:t>NEED TO ADD MY OWN PICTURE</w:t>
                            </w:r>
                          </w:p>
                        </w:txbxContent>
                      </v:textbox>
                      <w10:anchorlock/>
                    </v:oval>
                  </w:pict>
                </mc:Fallback>
              </mc:AlternateContent>
            </w:r>
          </w:p>
        </w:tc>
        <w:tc>
          <w:tcPr>
            <w:tcW w:w="720" w:type="dxa"/>
          </w:tcPr>
          <w:p w14:paraId="11E01115" w14:textId="77777777" w:rsidR="001B2ABD" w:rsidRDefault="001B2ABD" w:rsidP="000C45FF">
            <w:pPr>
              <w:tabs>
                <w:tab w:val="left" w:pos="990"/>
              </w:tabs>
            </w:pPr>
          </w:p>
        </w:tc>
        <w:tc>
          <w:tcPr>
            <w:tcW w:w="6470" w:type="dxa"/>
            <w:vAlign w:val="bottom"/>
          </w:tcPr>
          <w:p w14:paraId="5BFC1444" w14:textId="429C32AC" w:rsidR="001B2ABD" w:rsidRDefault="00B46511" w:rsidP="001B2ABD">
            <w:pPr>
              <w:pStyle w:val="Title"/>
            </w:pPr>
            <w:r>
              <w:t>Christian Perez</w:t>
            </w:r>
          </w:p>
          <w:p w14:paraId="70A25309" w14:textId="4A4B9097" w:rsidR="001B2ABD" w:rsidRDefault="00607489" w:rsidP="001B2ABD">
            <w:pPr>
              <w:pStyle w:val="Subtitle"/>
            </w:pPr>
            <w:r>
              <w:rPr>
                <w:spacing w:val="0"/>
                <w:w w:val="100"/>
              </w:rPr>
              <w:t>DATA ANALYST</w:t>
            </w:r>
          </w:p>
        </w:tc>
      </w:tr>
      <w:tr w:rsidR="001B2ABD" w14:paraId="181C53C7" w14:textId="77777777" w:rsidTr="001B2ABD">
        <w:tc>
          <w:tcPr>
            <w:tcW w:w="3600" w:type="dxa"/>
          </w:tcPr>
          <w:sdt>
            <w:sdtPr>
              <w:id w:val="-1711873194"/>
              <w:placeholder>
                <w:docPart w:val="BD0D495690814B7094AC2C91224FE6C5"/>
              </w:placeholder>
              <w:temporary/>
              <w:showingPlcHdr/>
              <w15:appearance w15:val="hidden"/>
            </w:sdtPr>
            <w:sdtContent>
              <w:p w14:paraId="4276A89A" w14:textId="77777777" w:rsidR="001B2ABD" w:rsidRDefault="00036450" w:rsidP="00036450">
                <w:pPr>
                  <w:pStyle w:val="Heading3"/>
                </w:pPr>
                <w:r w:rsidRPr="00D5459D">
                  <w:t>Profile</w:t>
                </w:r>
              </w:p>
            </w:sdtContent>
          </w:sdt>
          <w:p w14:paraId="3FB74715" w14:textId="77777777" w:rsidR="00607489" w:rsidRDefault="00000000" w:rsidP="00CB0055">
            <w:pPr>
              <w:pStyle w:val="Heading3"/>
              <w:rPr>
                <w:rFonts w:asciiTheme="minorHAnsi" w:eastAsiaTheme="minorEastAsia" w:hAnsiTheme="minorHAnsi" w:cstheme="minorBidi"/>
                <w:b w:val="0"/>
                <w:caps w:val="0"/>
                <w:color w:val="auto"/>
                <w:sz w:val="18"/>
                <w:szCs w:val="22"/>
              </w:rPr>
            </w:pPr>
            <w:sdt>
              <w:sdtPr>
                <w:id w:val="355866036"/>
                <w:placeholder>
                  <w:docPart w:val="67D356018DBF476EA1A546C947FAD18A"/>
                </w:placeholder>
                <w:temporary/>
                <w15:appearance w15:val="hidden"/>
              </w:sdtPr>
              <w:sdtEndPr/>
              <w:sdtContent/>
            </w:sdt>
            <w:r w:rsidR="008C0304" w:rsidRPr="008C0304">
              <w:rPr>
                <w:rFonts w:asciiTheme="minorHAnsi" w:eastAsiaTheme="minorEastAsia" w:hAnsiTheme="minorHAnsi" w:cstheme="minorBidi"/>
                <w:b w:val="0"/>
                <w:caps w:val="0"/>
                <w:color w:val="auto"/>
                <w:sz w:val="18"/>
                <w:szCs w:val="22"/>
              </w:rPr>
              <w:t>Experienced healthcare professional with background in nursing management and vascular access service. Skilled in analyzing and visualizing data using Excel and Python. Familiar with using data platforms like Hadoop and Tableau. Strong leadership skills, including team management and conflict resolution.</w:t>
            </w:r>
          </w:p>
          <w:p w14:paraId="5E769102" w14:textId="00A7C82E" w:rsidR="00036450" w:rsidRPr="00CB0055" w:rsidRDefault="00000000" w:rsidP="00CB0055">
            <w:pPr>
              <w:pStyle w:val="Heading3"/>
            </w:pPr>
            <w:sdt>
              <w:sdtPr>
                <w:id w:val="-1954003311"/>
                <w:placeholder>
                  <w:docPart w:val="33143E4D2FF641D4BD53AB9488B89193"/>
                </w:placeholder>
                <w:temporary/>
                <w:showingPlcHdr/>
                <w15:appearance w15:val="hidden"/>
              </w:sdtPr>
              <w:sdtContent>
                <w:r w:rsidR="00CB0055" w:rsidRPr="00CB0055">
                  <w:t>Contact</w:t>
                </w:r>
              </w:sdtContent>
            </w:sdt>
          </w:p>
          <w:sdt>
            <w:sdtPr>
              <w:id w:val="1111563247"/>
              <w:placeholder>
                <w:docPart w:val="EF8D3F7531C4424B967138FD0C7F267F"/>
              </w:placeholder>
              <w:temporary/>
              <w:showingPlcHdr/>
              <w15:appearance w15:val="hidden"/>
            </w:sdtPr>
            <w:sdtContent>
              <w:p w14:paraId="05A5D986" w14:textId="77777777" w:rsidR="004D3011" w:rsidRDefault="004D3011" w:rsidP="004D3011">
                <w:r w:rsidRPr="004D3011">
                  <w:t>PHONE:</w:t>
                </w:r>
              </w:p>
            </w:sdtContent>
          </w:sdt>
          <w:p w14:paraId="46968B19" w14:textId="1D019198" w:rsidR="004D3011" w:rsidRDefault="002A3788" w:rsidP="004D3011">
            <w:r>
              <w:t>305-299-8519</w:t>
            </w:r>
          </w:p>
          <w:p w14:paraId="18631860" w14:textId="77777777" w:rsidR="004D3011" w:rsidRPr="004D3011" w:rsidRDefault="004D3011" w:rsidP="004D3011"/>
          <w:sdt>
            <w:sdtPr>
              <w:id w:val="67859272"/>
              <w:placeholder>
                <w:docPart w:val="D5EE2EB77EE84007BE7315026EA46086"/>
              </w:placeholder>
              <w:temporary/>
              <w:showingPlcHdr/>
              <w15:appearance w15:val="hidden"/>
            </w:sdtPr>
            <w:sdtContent>
              <w:p w14:paraId="2CAAC9A2" w14:textId="77777777" w:rsidR="004D3011" w:rsidRDefault="004D3011" w:rsidP="004D3011">
                <w:r w:rsidRPr="004D3011">
                  <w:t>WEBSITE:</w:t>
                </w:r>
              </w:p>
            </w:sdtContent>
          </w:sdt>
          <w:p w14:paraId="2F060C84" w14:textId="4AF4F2BC" w:rsidR="004D3011" w:rsidRDefault="002A3788" w:rsidP="004D3011">
            <w:r w:rsidRPr="002A3788">
              <w:t>https://github.com/cperez35</w:t>
            </w:r>
          </w:p>
          <w:p w14:paraId="161AF46E" w14:textId="77777777" w:rsidR="004D3011" w:rsidRDefault="004D3011" w:rsidP="004D3011"/>
          <w:sdt>
            <w:sdtPr>
              <w:id w:val="-240260293"/>
              <w:placeholder>
                <w:docPart w:val="A988B9C94278432E8C4FB3C9C1D6806B"/>
              </w:placeholder>
              <w:temporary/>
              <w:showingPlcHdr/>
              <w15:appearance w15:val="hidden"/>
            </w:sdtPr>
            <w:sdtContent>
              <w:p w14:paraId="231FD696" w14:textId="77777777" w:rsidR="004D3011" w:rsidRDefault="004D3011" w:rsidP="004D3011">
                <w:r w:rsidRPr="004D3011">
                  <w:t>EMAIL:</w:t>
                </w:r>
              </w:p>
            </w:sdtContent>
          </w:sdt>
          <w:p w14:paraId="1777FBEE" w14:textId="189CC824" w:rsidR="00036450" w:rsidRPr="00E4381A" w:rsidRDefault="002A3788" w:rsidP="004D3011">
            <w:pPr>
              <w:rPr>
                <w:rStyle w:val="Hyperlink"/>
              </w:rPr>
            </w:pPr>
            <w:r>
              <w:t>Cdperez12@gmail.com</w:t>
            </w:r>
          </w:p>
          <w:sdt>
            <w:sdtPr>
              <w:id w:val="-1444214663"/>
              <w:placeholder>
                <w:docPart w:val="3B4763E2EA2C40F796C130FD20C7A82D"/>
              </w:placeholder>
              <w:temporary/>
              <w:showingPlcHdr/>
              <w15:appearance w15:val="hidden"/>
            </w:sdtPr>
            <w:sdtContent>
              <w:p w14:paraId="71089F37" w14:textId="77777777" w:rsidR="004D3011" w:rsidRPr="00CB0055" w:rsidRDefault="00CB0055" w:rsidP="00CB0055">
                <w:pPr>
                  <w:pStyle w:val="Heading3"/>
                </w:pPr>
                <w:r w:rsidRPr="00CB0055">
                  <w:t>Hobbies</w:t>
                </w:r>
              </w:p>
            </w:sdtContent>
          </w:sdt>
          <w:p w14:paraId="76FC8E13" w14:textId="16B50850" w:rsidR="002A3788" w:rsidRDefault="0046457D" w:rsidP="004D3011">
            <w:r>
              <w:t>Non-fiction books</w:t>
            </w:r>
          </w:p>
          <w:p w14:paraId="72D1054D" w14:textId="41DA83BC" w:rsidR="004D3011" w:rsidRDefault="002A3788" w:rsidP="004D3011">
            <w:r>
              <w:t>Guitar</w:t>
            </w:r>
          </w:p>
          <w:p w14:paraId="57C552C8" w14:textId="3A0CAF64" w:rsidR="004D3011" w:rsidRDefault="002A3788" w:rsidP="004D3011">
            <w:r>
              <w:t>Kayaking</w:t>
            </w:r>
          </w:p>
          <w:p w14:paraId="13B1705D" w14:textId="69263CED" w:rsidR="0046457D" w:rsidRDefault="0046457D" w:rsidP="004D3011">
            <w:r>
              <w:t>Aviation</w:t>
            </w:r>
          </w:p>
          <w:p w14:paraId="4805AD94" w14:textId="02284066" w:rsidR="004D3011" w:rsidRDefault="004D3011" w:rsidP="004D3011"/>
          <w:p w14:paraId="1CE0E853" w14:textId="1CB0B348" w:rsidR="004D3011" w:rsidRPr="004D3011" w:rsidRDefault="004D3011" w:rsidP="004D3011"/>
        </w:tc>
        <w:tc>
          <w:tcPr>
            <w:tcW w:w="720" w:type="dxa"/>
          </w:tcPr>
          <w:p w14:paraId="7B3D7EA8" w14:textId="77777777" w:rsidR="001B2ABD" w:rsidRDefault="001B2ABD" w:rsidP="000C45FF">
            <w:pPr>
              <w:tabs>
                <w:tab w:val="left" w:pos="990"/>
              </w:tabs>
            </w:pPr>
          </w:p>
        </w:tc>
        <w:tc>
          <w:tcPr>
            <w:tcW w:w="6470" w:type="dxa"/>
          </w:tcPr>
          <w:sdt>
            <w:sdtPr>
              <w:id w:val="1049110328"/>
              <w:placeholder>
                <w:docPart w:val="F065B7D03FF84D5288E5FF7625B1BC98"/>
              </w:placeholder>
              <w:temporary/>
              <w:showingPlcHdr/>
              <w15:appearance w15:val="hidden"/>
            </w:sdtPr>
            <w:sdtContent>
              <w:p w14:paraId="0130F051" w14:textId="77777777" w:rsidR="001B2ABD" w:rsidRDefault="00E25A26" w:rsidP="00036450">
                <w:pPr>
                  <w:pStyle w:val="Heading2"/>
                </w:pPr>
                <w:r w:rsidRPr="00036450">
                  <w:t>EDUCATION</w:t>
                </w:r>
              </w:p>
            </w:sdtContent>
          </w:sdt>
          <w:p w14:paraId="3403E5BB" w14:textId="77777777" w:rsidR="008501F2" w:rsidRPr="00B359E4" w:rsidRDefault="008501F2" w:rsidP="008501F2">
            <w:pPr>
              <w:pStyle w:val="Heading4"/>
            </w:pPr>
            <w:r>
              <w:t>University of Miami</w:t>
            </w:r>
          </w:p>
          <w:p w14:paraId="14911545" w14:textId="47AB74D8" w:rsidR="008501F2" w:rsidRPr="00B359E4" w:rsidRDefault="008501F2" w:rsidP="008501F2">
            <w:pPr>
              <w:pStyle w:val="Date"/>
            </w:pPr>
            <w:r>
              <w:t>202</w:t>
            </w:r>
            <w:r w:rsidR="00607489">
              <w:t>2</w:t>
            </w:r>
            <w:r>
              <w:t xml:space="preserve"> - 202</w:t>
            </w:r>
            <w:r w:rsidR="00607489">
              <w:t>3</w:t>
            </w:r>
          </w:p>
          <w:p w14:paraId="1CE9C5D8" w14:textId="77777777" w:rsidR="008501F2" w:rsidRDefault="008501F2" w:rsidP="008501F2">
            <w:r>
              <w:t>Data Analytics Boot Camp</w:t>
            </w:r>
          </w:p>
          <w:p w14:paraId="79726119" w14:textId="77777777" w:rsidR="008501F2" w:rsidRPr="008501F2" w:rsidRDefault="008501F2" w:rsidP="008501F2"/>
          <w:p w14:paraId="4D7FFB83" w14:textId="0614F61B" w:rsidR="00036450" w:rsidRPr="00036450" w:rsidRDefault="00855668" w:rsidP="00B359E4">
            <w:pPr>
              <w:pStyle w:val="Heading4"/>
            </w:pPr>
            <w:r>
              <w:t>University of Texas - Arlington</w:t>
            </w:r>
          </w:p>
          <w:p w14:paraId="5A198569" w14:textId="3391A89B" w:rsidR="00855668" w:rsidRDefault="00855668" w:rsidP="00036450">
            <w:r>
              <w:t>2018</w:t>
            </w:r>
            <w:r w:rsidR="008501F2">
              <w:t xml:space="preserve"> </w:t>
            </w:r>
            <w:r>
              <w:t>-</w:t>
            </w:r>
            <w:r w:rsidR="008501F2">
              <w:t xml:space="preserve"> </w:t>
            </w:r>
            <w:r>
              <w:t>2020</w:t>
            </w:r>
            <w:r w:rsidRPr="00036450">
              <w:t xml:space="preserve"> </w:t>
            </w:r>
          </w:p>
          <w:p w14:paraId="6FDF0380" w14:textId="35E4554E" w:rsidR="00036450" w:rsidRDefault="008501F2" w:rsidP="00036450">
            <w:r>
              <w:t xml:space="preserve">Bachelor’s </w:t>
            </w:r>
            <w:r>
              <w:t xml:space="preserve">degree </w:t>
            </w:r>
            <w:r>
              <w:t>in nursing</w:t>
            </w:r>
          </w:p>
          <w:p w14:paraId="13A95EF7" w14:textId="77777777" w:rsidR="008501F2" w:rsidRDefault="008501F2" w:rsidP="00036450"/>
          <w:sdt>
            <w:sdtPr>
              <w:id w:val="1001553383"/>
              <w:placeholder>
                <w:docPart w:val="AF1F218333AF4A059323502ABDA3852F"/>
              </w:placeholder>
              <w:temporary/>
              <w:showingPlcHdr/>
              <w15:appearance w15:val="hidden"/>
            </w:sdtPr>
            <w:sdtContent>
              <w:p w14:paraId="5DE157E1" w14:textId="77777777" w:rsidR="00036450" w:rsidRDefault="00036450" w:rsidP="00036450">
                <w:pPr>
                  <w:pStyle w:val="Heading2"/>
                </w:pPr>
                <w:r w:rsidRPr="00036450">
                  <w:t>WORK EXPERIENCE</w:t>
                </w:r>
              </w:p>
            </w:sdtContent>
          </w:sdt>
          <w:p w14:paraId="28F529CF" w14:textId="60F03DFE" w:rsidR="00036450" w:rsidRDefault="0046457D" w:rsidP="00B359E4">
            <w:pPr>
              <w:pStyle w:val="Heading4"/>
              <w:rPr>
                <w:bCs/>
              </w:rPr>
            </w:pPr>
            <w:r>
              <w:t>Jackson Health System</w:t>
            </w:r>
            <w:r w:rsidR="00036450">
              <w:t xml:space="preserve"> </w:t>
            </w:r>
            <w:r w:rsidR="00131E5E">
              <w:t>–</w:t>
            </w:r>
            <w:r w:rsidR="00036450" w:rsidRPr="00036450">
              <w:t xml:space="preserve"> </w:t>
            </w:r>
            <w:r>
              <w:t>Nurse Manager</w:t>
            </w:r>
          </w:p>
          <w:p w14:paraId="6051A039" w14:textId="76F1F9C4" w:rsidR="00036450" w:rsidRPr="00131E5E" w:rsidRDefault="0046457D" w:rsidP="00B359E4">
            <w:pPr>
              <w:pStyle w:val="Date"/>
              <w:rPr>
                <w:sz w:val="17"/>
                <w:szCs w:val="17"/>
              </w:rPr>
            </w:pPr>
            <w:r w:rsidRPr="00131E5E">
              <w:rPr>
                <w:sz w:val="17"/>
                <w:szCs w:val="17"/>
              </w:rPr>
              <w:t xml:space="preserve">2015 </w:t>
            </w:r>
            <w:r w:rsidR="00036450" w:rsidRPr="00131E5E">
              <w:rPr>
                <w:sz w:val="17"/>
                <w:szCs w:val="17"/>
              </w:rPr>
              <w:t>–</w:t>
            </w:r>
            <w:r w:rsidRPr="00131E5E">
              <w:rPr>
                <w:sz w:val="17"/>
                <w:szCs w:val="17"/>
              </w:rPr>
              <w:t xml:space="preserve"> Present</w:t>
            </w:r>
          </w:p>
          <w:p w14:paraId="61BF22FD" w14:textId="60BDBE66" w:rsidR="004D3011" w:rsidRPr="00131E5E" w:rsidRDefault="005D01A1" w:rsidP="00036450">
            <w:pPr>
              <w:rPr>
                <w:sz w:val="16"/>
                <w:szCs w:val="16"/>
              </w:rPr>
            </w:pPr>
            <w:r w:rsidRPr="00131E5E">
              <w:rPr>
                <w:sz w:val="16"/>
                <w:szCs w:val="16"/>
              </w:rPr>
              <w:t xml:space="preserve">Experienced nurse manager with a proven track record of success in overseeing the day-to-day operations of a procedural service within the healthcare facility. I have strong analytical skills in analyzing financial and quality data </w:t>
            </w:r>
            <w:r w:rsidR="00131E5E" w:rsidRPr="00131E5E">
              <w:rPr>
                <w:sz w:val="16"/>
                <w:szCs w:val="16"/>
              </w:rPr>
              <w:t>to drive performance improvement</w:t>
            </w:r>
            <w:r w:rsidRPr="00131E5E">
              <w:rPr>
                <w:sz w:val="16"/>
                <w:szCs w:val="16"/>
              </w:rPr>
              <w:t>.</w:t>
            </w:r>
          </w:p>
          <w:p w14:paraId="7CAE1EDF" w14:textId="5BDB40A9" w:rsidR="004D3011" w:rsidRPr="004D3011" w:rsidRDefault="008C0304" w:rsidP="00B359E4">
            <w:pPr>
              <w:pStyle w:val="Heading4"/>
              <w:rPr>
                <w:bCs/>
              </w:rPr>
            </w:pPr>
            <w:r>
              <w:t xml:space="preserve">Jackson Health </w:t>
            </w:r>
            <w:r w:rsidR="00131E5E">
              <w:t xml:space="preserve">System </w:t>
            </w:r>
            <w:r w:rsidR="00131E5E">
              <w:t>–</w:t>
            </w:r>
            <w:r w:rsidR="00131E5E">
              <w:t xml:space="preserve"> </w:t>
            </w:r>
            <w:r>
              <w:t>Vascular Access Specialist</w:t>
            </w:r>
          </w:p>
          <w:p w14:paraId="3EE33E7B" w14:textId="30AF6611" w:rsidR="004D3011" w:rsidRPr="00131E5E" w:rsidRDefault="008C0304" w:rsidP="00B359E4">
            <w:pPr>
              <w:pStyle w:val="Date"/>
              <w:rPr>
                <w:sz w:val="17"/>
                <w:szCs w:val="17"/>
              </w:rPr>
            </w:pPr>
            <w:r w:rsidRPr="00131E5E">
              <w:rPr>
                <w:sz w:val="17"/>
                <w:szCs w:val="17"/>
              </w:rPr>
              <w:t xml:space="preserve">2013 </w:t>
            </w:r>
            <w:r w:rsidR="004D3011" w:rsidRPr="00131E5E">
              <w:rPr>
                <w:sz w:val="17"/>
                <w:szCs w:val="17"/>
              </w:rPr>
              <w:t>–</w:t>
            </w:r>
            <w:r w:rsidRPr="00131E5E">
              <w:rPr>
                <w:sz w:val="17"/>
                <w:szCs w:val="17"/>
              </w:rPr>
              <w:t xml:space="preserve"> 2015</w:t>
            </w:r>
          </w:p>
          <w:p w14:paraId="038D6344" w14:textId="42603AD7" w:rsidR="004D3011" w:rsidRPr="00131E5E" w:rsidRDefault="00131E5E" w:rsidP="00036450">
            <w:pPr>
              <w:rPr>
                <w:sz w:val="16"/>
                <w:szCs w:val="16"/>
              </w:rPr>
            </w:pPr>
            <w:r w:rsidRPr="00131E5E">
              <w:rPr>
                <w:sz w:val="16"/>
                <w:szCs w:val="16"/>
              </w:rPr>
              <w:t>S</w:t>
            </w:r>
            <w:r w:rsidRPr="00131E5E">
              <w:rPr>
                <w:sz w:val="16"/>
                <w:szCs w:val="16"/>
              </w:rPr>
              <w:t>pecialize</w:t>
            </w:r>
            <w:r w:rsidRPr="00131E5E">
              <w:rPr>
                <w:sz w:val="16"/>
                <w:szCs w:val="16"/>
              </w:rPr>
              <w:t>d</w:t>
            </w:r>
            <w:r w:rsidRPr="00131E5E">
              <w:rPr>
                <w:sz w:val="16"/>
                <w:szCs w:val="16"/>
              </w:rPr>
              <w:t xml:space="preserve"> in the </w:t>
            </w:r>
            <w:r w:rsidRPr="00131E5E">
              <w:rPr>
                <w:sz w:val="16"/>
                <w:szCs w:val="16"/>
              </w:rPr>
              <w:t>placement</w:t>
            </w:r>
            <w:r w:rsidRPr="00131E5E">
              <w:rPr>
                <w:sz w:val="16"/>
                <w:szCs w:val="16"/>
              </w:rPr>
              <w:t xml:space="preserve"> and </w:t>
            </w:r>
            <w:r w:rsidRPr="00131E5E">
              <w:rPr>
                <w:sz w:val="16"/>
                <w:szCs w:val="16"/>
              </w:rPr>
              <w:t>care</w:t>
            </w:r>
            <w:r w:rsidRPr="00131E5E">
              <w:rPr>
                <w:sz w:val="16"/>
                <w:szCs w:val="16"/>
              </w:rPr>
              <w:t xml:space="preserve"> of vascular access devices. </w:t>
            </w:r>
            <w:r w:rsidRPr="00131E5E">
              <w:rPr>
                <w:sz w:val="16"/>
                <w:szCs w:val="16"/>
              </w:rPr>
              <w:t xml:space="preserve">Provided </w:t>
            </w:r>
            <w:r w:rsidRPr="00131E5E">
              <w:rPr>
                <w:sz w:val="16"/>
                <w:szCs w:val="16"/>
              </w:rPr>
              <w:t>effective and appropriate care for patients with vascular access devices, promoting patient outcomes, reducing complications</w:t>
            </w:r>
            <w:r w:rsidRPr="00131E5E">
              <w:rPr>
                <w:sz w:val="16"/>
                <w:szCs w:val="16"/>
              </w:rPr>
              <w:t>.</w:t>
            </w:r>
          </w:p>
          <w:p w14:paraId="5B437A45" w14:textId="77777777" w:rsidR="00131E5E" w:rsidRDefault="00131E5E" w:rsidP="00036450"/>
          <w:p w14:paraId="6225E0DF" w14:textId="2A804425" w:rsidR="004D3011" w:rsidRPr="004D3011" w:rsidRDefault="008C0304" w:rsidP="00B359E4">
            <w:pPr>
              <w:pStyle w:val="Heading4"/>
              <w:rPr>
                <w:bCs/>
              </w:rPr>
            </w:pPr>
            <w:r>
              <w:t>Jackson Health System – Administrative Coordinator</w:t>
            </w:r>
          </w:p>
          <w:p w14:paraId="6230BB8D" w14:textId="59565944" w:rsidR="004D3011" w:rsidRPr="00131E5E" w:rsidRDefault="008C0304" w:rsidP="00B359E4">
            <w:pPr>
              <w:pStyle w:val="Date"/>
              <w:rPr>
                <w:sz w:val="17"/>
                <w:szCs w:val="17"/>
              </w:rPr>
            </w:pPr>
            <w:r w:rsidRPr="00131E5E">
              <w:rPr>
                <w:sz w:val="17"/>
                <w:szCs w:val="17"/>
              </w:rPr>
              <w:t xml:space="preserve">2007 </w:t>
            </w:r>
            <w:r w:rsidR="004D3011" w:rsidRPr="00131E5E">
              <w:rPr>
                <w:sz w:val="17"/>
                <w:szCs w:val="17"/>
              </w:rPr>
              <w:t>–</w:t>
            </w:r>
            <w:r w:rsidRPr="00131E5E">
              <w:rPr>
                <w:sz w:val="17"/>
                <w:szCs w:val="17"/>
              </w:rPr>
              <w:t xml:space="preserve"> 2013</w:t>
            </w:r>
          </w:p>
          <w:p w14:paraId="1DB842E9" w14:textId="1FF2B96F" w:rsidR="004D3011" w:rsidRPr="00131E5E" w:rsidRDefault="008C0304" w:rsidP="00036450">
            <w:pPr>
              <w:rPr>
                <w:sz w:val="16"/>
                <w:szCs w:val="16"/>
              </w:rPr>
            </w:pPr>
            <w:r w:rsidRPr="00131E5E">
              <w:rPr>
                <w:sz w:val="16"/>
                <w:szCs w:val="16"/>
              </w:rPr>
              <w:t>Coordinated and analyzed data to improve trauma program quality. Developed and implemented policies and procedures. Monitored key performance indicators in emergency department and trauma center.</w:t>
            </w:r>
          </w:p>
          <w:sdt>
            <w:sdtPr>
              <w:id w:val="1669594239"/>
              <w:placeholder>
                <w:docPart w:val="89DE94631F5A4F35A421E769C5C74969"/>
              </w:placeholder>
              <w:temporary/>
              <w:showingPlcHdr/>
              <w15:appearance w15:val="hidden"/>
            </w:sdtPr>
            <w:sdtContent>
              <w:p w14:paraId="40EBB14C" w14:textId="77777777" w:rsidR="00036450" w:rsidRDefault="00180329" w:rsidP="00036450">
                <w:pPr>
                  <w:pStyle w:val="Heading2"/>
                </w:pPr>
                <w:r w:rsidRPr="00036450">
                  <w:rPr>
                    <w:rStyle w:val="Heading2Char"/>
                    <w:b/>
                    <w:bCs/>
                    <w:caps/>
                  </w:rPr>
                  <w:t>SKILLS</w:t>
                </w:r>
              </w:p>
            </w:sdtContent>
          </w:sdt>
          <w:p w14:paraId="2CFD9A7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8678374" wp14:editId="062A9E8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11C6ACC6" w14:textId="37A3F112" w:rsidR="0043117B" w:rsidRDefault="00000000" w:rsidP="000C45FF">
      <w:pPr>
        <w:tabs>
          <w:tab w:val="left" w:pos="990"/>
        </w:tabs>
      </w:pPr>
    </w:p>
    <w:p w14:paraId="2764237F" w14:textId="47B27E73" w:rsidR="008501F2" w:rsidRDefault="008501F2" w:rsidP="000C45FF">
      <w:pPr>
        <w:tabs>
          <w:tab w:val="left" w:pos="990"/>
        </w:tabs>
      </w:pPr>
    </w:p>
    <w:p w14:paraId="2744010D" w14:textId="77777777" w:rsidR="00131E5E" w:rsidRPr="00131E5E" w:rsidRDefault="00131E5E" w:rsidP="00131E5E">
      <w:pPr>
        <w:tabs>
          <w:tab w:val="left" w:pos="990"/>
        </w:tabs>
        <w:spacing w:line="480" w:lineRule="auto"/>
        <w:rPr>
          <w:sz w:val="24"/>
          <w:szCs w:val="24"/>
        </w:rPr>
      </w:pPr>
      <w:r w:rsidRPr="00131E5E">
        <w:rPr>
          <w:sz w:val="24"/>
          <w:szCs w:val="24"/>
        </w:rPr>
        <w:lastRenderedPageBreak/>
        <w:t>Dear Hiring Manager,</w:t>
      </w:r>
    </w:p>
    <w:p w14:paraId="76E90DFC" w14:textId="77777777" w:rsidR="00131E5E" w:rsidRPr="00131E5E" w:rsidRDefault="00131E5E" w:rsidP="00131E5E">
      <w:pPr>
        <w:tabs>
          <w:tab w:val="left" w:pos="990"/>
        </w:tabs>
        <w:spacing w:line="480" w:lineRule="auto"/>
        <w:rPr>
          <w:sz w:val="24"/>
          <w:szCs w:val="24"/>
        </w:rPr>
      </w:pPr>
    </w:p>
    <w:p w14:paraId="65CA7A93" w14:textId="77777777" w:rsidR="00131E5E" w:rsidRPr="00131E5E" w:rsidRDefault="00131E5E" w:rsidP="00131E5E">
      <w:pPr>
        <w:tabs>
          <w:tab w:val="left" w:pos="990"/>
        </w:tabs>
        <w:spacing w:line="480" w:lineRule="auto"/>
        <w:rPr>
          <w:sz w:val="24"/>
          <w:szCs w:val="24"/>
        </w:rPr>
      </w:pPr>
      <w:r w:rsidRPr="00131E5E">
        <w:rPr>
          <w:sz w:val="24"/>
          <w:szCs w:val="24"/>
        </w:rPr>
        <w:t>I am writing to apply for the Data Analyst position at your company. As a Registered Nurse with over eight years of experience in the healthcare industry, I have developed strong analytical skills and a passion for using data to improve patient care.</w:t>
      </w:r>
    </w:p>
    <w:p w14:paraId="23CD4753" w14:textId="77777777" w:rsidR="00131E5E" w:rsidRPr="00131E5E" w:rsidRDefault="00131E5E" w:rsidP="00131E5E">
      <w:pPr>
        <w:tabs>
          <w:tab w:val="left" w:pos="990"/>
        </w:tabs>
        <w:spacing w:line="480" w:lineRule="auto"/>
        <w:rPr>
          <w:sz w:val="24"/>
          <w:szCs w:val="24"/>
        </w:rPr>
      </w:pPr>
    </w:p>
    <w:p w14:paraId="1536008A" w14:textId="77777777" w:rsidR="00131E5E" w:rsidRPr="00131E5E" w:rsidRDefault="00131E5E" w:rsidP="00131E5E">
      <w:pPr>
        <w:tabs>
          <w:tab w:val="left" w:pos="990"/>
        </w:tabs>
        <w:spacing w:line="480" w:lineRule="auto"/>
        <w:rPr>
          <w:sz w:val="24"/>
          <w:szCs w:val="24"/>
        </w:rPr>
      </w:pPr>
      <w:r w:rsidRPr="00131E5E">
        <w:rPr>
          <w:sz w:val="24"/>
          <w:szCs w:val="24"/>
        </w:rPr>
        <w:t>In my current role as Nurse Manager at Jackson Memorial Health System, I have been responsible for analyzing and interpreting data to identify trends and areas for improvement within the Vascular Access Service. I have also recently enrolled in a Data Analytics Boot Camp to further enhance my skills in this area.</w:t>
      </w:r>
    </w:p>
    <w:p w14:paraId="53BF6940" w14:textId="77777777" w:rsidR="00131E5E" w:rsidRPr="00131E5E" w:rsidRDefault="00131E5E" w:rsidP="00131E5E">
      <w:pPr>
        <w:tabs>
          <w:tab w:val="left" w:pos="990"/>
        </w:tabs>
        <w:spacing w:line="480" w:lineRule="auto"/>
        <w:rPr>
          <w:sz w:val="24"/>
          <w:szCs w:val="24"/>
        </w:rPr>
      </w:pPr>
    </w:p>
    <w:p w14:paraId="7135A226" w14:textId="77777777" w:rsidR="00131E5E" w:rsidRPr="00131E5E" w:rsidRDefault="00131E5E" w:rsidP="00131E5E">
      <w:pPr>
        <w:tabs>
          <w:tab w:val="left" w:pos="990"/>
        </w:tabs>
        <w:spacing w:line="480" w:lineRule="auto"/>
        <w:rPr>
          <w:sz w:val="24"/>
          <w:szCs w:val="24"/>
        </w:rPr>
      </w:pPr>
      <w:r w:rsidRPr="00131E5E">
        <w:rPr>
          <w:sz w:val="24"/>
          <w:szCs w:val="24"/>
        </w:rPr>
        <w:t xml:space="preserve">I am confident that my combination of healthcare and data analysis experience </w:t>
      </w:r>
      <w:proofErr w:type="gramStart"/>
      <w:r w:rsidRPr="00131E5E">
        <w:rPr>
          <w:sz w:val="24"/>
          <w:szCs w:val="24"/>
        </w:rPr>
        <w:t>make</w:t>
      </w:r>
      <w:proofErr w:type="gramEnd"/>
      <w:r w:rsidRPr="00131E5E">
        <w:rPr>
          <w:sz w:val="24"/>
          <w:szCs w:val="24"/>
        </w:rPr>
        <w:t xml:space="preserve"> me an ideal candidate for this role. I am excited about the opportunity to bring my skills and experience to your team and contribute to the success of your organization.</w:t>
      </w:r>
    </w:p>
    <w:p w14:paraId="319A8D35" w14:textId="77777777" w:rsidR="00131E5E" w:rsidRPr="00131E5E" w:rsidRDefault="00131E5E" w:rsidP="00131E5E">
      <w:pPr>
        <w:tabs>
          <w:tab w:val="left" w:pos="990"/>
        </w:tabs>
        <w:spacing w:line="480" w:lineRule="auto"/>
        <w:rPr>
          <w:sz w:val="24"/>
          <w:szCs w:val="24"/>
        </w:rPr>
      </w:pPr>
    </w:p>
    <w:p w14:paraId="1127F868" w14:textId="77777777" w:rsidR="00131E5E" w:rsidRPr="00131E5E" w:rsidRDefault="00131E5E" w:rsidP="00131E5E">
      <w:pPr>
        <w:tabs>
          <w:tab w:val="left" w:pos="990"/>
        </w:tabs>
        <w:spacing w:line="480" w:lineRule="auto"/>
        <w:rPr>
          <w:sz w:val="24"/>
          <w:szCs w:val="24"/>
        </w:rPr>
      </w:pPr>
      <w:r w:rsidRPr="00131E5E">
        <w:rPr>
          <w:sz w:val="24"/>
          <w:szCs w:val="24"/>
        </w:rPr>
        <w:t>Thank you for considering my application. I look forward to the opportunity to further discuss my qualifications with you.</w:t>
      </w:r>
    </w:p>
    <w:p w14:paraId="45717291" w14:textId="77777777" w:rsidR="00131E5E" w:rsidRPr="00131E5E" w:rsidRDefault="00131E5E" w:rsidP="00131E5E">
      <w:pPr>
        <w:tabs>
          <w:tab w:val="left" w:pos="990"/>
        </w:tabs>
        <w:spacing w:line="480" w:lineRule="auto"/>
        <w:rPr>
          <w:sz w:val="24"/>
          <w:szCs w:val="24"/>
        </w:rPr>
      </w:pPr>
    </w:p>
    <w:p w14:paraId="2C44F4C7" w14:textId="77777777" w:rsidR="00131E5E" w:rsidRPr="00131E5E" w:rsidRDefault="00131E5E" w:rsidP="00131E5E">
      <w:pPr>
        <w:tabs>
          <w:tab w:val="left" w:pos="990"/>
        </w:tabs>
        <w:spacing w:line="480" w:lineRule="auto"/>
        <w:rPr>
          <w:sz w:val="24"/>
          <w:szCs w:val="24"/>
        </w:rPr>
      </w:pPr>
      <w:r w:rsidRPr="00131E5E">
        <w:rPr>
          <w:sz w:val="24"/>
          <w:szCs w:val="24"/>
        </w:rPr>
        <w:t>Sincerely,</w:t>
      </w:r>
    </w:p>
    <w:p w14:paraId="26CC3A53" w14:textId="6C6F306F" w:rsidR="005D01A1" w:rsidRPr="00131E5E" w:rsidRDefault="00131E5E" w:rsidP="00131E5E">
      <w:pPr>
        <w:tabs>
          <w:tab w:val="left" w:pos="990"/>
        </w:tabs>
        <w:spacing w:line="480" w:lineRule="auto"/>
        <w:rPr>
          <w:sz w:val="24"/>
          <w:szCs w:val="24"/>
        </w:rPr>
      </w:pPr>
      <w:r w:rsidRPr="00131E5E">
        <w:rPr>
          <w:sz w:val="24"/>
          <w:szCs w:val="24"/>
        </w:rPr>
        <w:t>Christian Perez</w:t>
      </w:r>
    </w:p>
    <w:sectPr w:rsidR="005D01A1" w:rsidRPr="00131E5E"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4EA9" w14:textId="77777777" w:rsidR="002139AA" w:rsidRDefault="002139AA" w:rsidP="000C45FF">
      <w:r>
        <w:separator/>
      </w:r>
    </w:p>
  </w:endnote>
  <w:endnote w:type="continuationSeparator" w:id="0">
    <w:p w14:paraId="7315EB2E" w14:textId="77777777" w:rsidR="002139AA" w:rsidRDefault="002139A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9231C" w14:textId="77777777" w:rsidR="002139AA" w:rsidRDefault="002139AA" w:rsidP="000C45FF">
      <w:r>
        <w:separator/>
      </w:r>
    </w:p>
  </w:footnote>
  <w:footnote w:type="continuationSeparator" w:id="0">
    <w:p w14:paraId="7B60412C" w14:textId="77777777" w:rsidR="002139AA" w:rsidRDefault="002139A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4473" w14:textId="77777777" w:rsidR="000C45FF" w:rsidRDefault="000C45FF">
    <w:pPr>
      <w:pStyle w:val="Header"/>
    </w:pPr>
    <w:r>
      <w:rPr>
        <w:noProof/>
      </w:rPr>
      <w:drawing>
        <wp:anchor distT="0" distB="0" distL="114300" distR="114300" simplePos="0" relativeHeight="251658240" behindDoc="1" locked="0" layoutInCell="1" allowOverlap="1" wp14:anchorId="2B75DAC3" wp14:editId="6356428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11"/>
    <w:rsid w:val="00036450"/>
    <w:rsid w:val="00094499"/>
    <w:rsid w:val="000C45FF"/>
    <w:rsid w:val="000E3FD1"/>
    <w:rsid w:val="00112054"/>
    <w:rsid w:val="001317D8"/>
    <w:rsid w:val="00131E5E"/>
    <w:rsid w:val="001525E1"/>
    <w:rsid w:val="00180329"/>
    <w:rsid w:val="0019001F"/>
    <w:rsid w:val="001A74A5"/>
    <w:rsid w:val="001B2ABD"/>
    <w:rsid w:val="001E0391"/>
    <w:rsid w:val="001E1759"/>
    <w:rsid w:val="001F1ECC"/>
    <w:rsid w:val="002139AA"/>
    <w:rsid w:val="002400EB"/>
    <w:rsid w:val="00256CF7"/>
    <w:rsid w:val="00281FD5"/>
    <w:rsid w:val="002A3788"/>
    <w:rsid w:val="0030481B"/>
    <w:rsid w:val="003156FC"/>
    <w:rsid w:val="003254B5"/>
    <w:rsid w:val="0037121F"/>
    <w:rsid w:val="003910D8"/>
    <w:rsid w:val="003A6B7D"/>
    <w:rsid w:val="003B06CA"/>
    <w:rsid w:val="004071FC"/>
    <w:rsid w:val="00445947"/>
    <w:rsid w:val="0046457D"/>
    <w:rsid w:val="004813B3"/>
    <w:rsid w:val="00496591"/>
    <w:rsid w:val="004C63E4"/>
    <w:rsid w:val="004D3011"/>
    <w:rsid w:val="005262AC"/>
    <w:rsid w:val="005D01A1"/>
    <w:rsid w:val="005E39D5"/>
    <w:rsid w:val="00600670"/>
    <w:rsid w:val="00607489"/>
    <w:rsid w:val="0062123A"/>
    <w:rsid w:val="00646E75"/>
    <w:rsid w:val="006771D0"/>
    <w:rsid w:val="00715FCB"/>
    <w:rsid w:val="00743101"/>
    <w:rsid w:val="00764C9F"/>
    <w:rsid w:val="007775E1"/>
    <w:rsid w:val="007867A0"/>
    <w:rsid w:val="007927F5"/>
    <w:rsid w:val="00802CA0"/>
    <w:rsid w:val="008501F2"/>
    <w:rsid w:val="00855668"/>
    <w:rsid w:val="008C0304"/>
    <w:rsid w:val="008C7C05"/>
    <w:rsid w:val="009260CD"/>
    <w:rsid w:val="00940A66"/>
    <w:rsid w:val="00952C25"/>
    <w:rsid w:val="009820AC"/>
    <w:rsid w:val="009B4310"/>
    <w:rsid w:val="00A2118D"/>
    <w:rsid w:val="00AD0A50"/>
    <w:rsid w:val="00AD76E2"/>
    <w:rsid w:val="00B20152"/>
    <w:rsid w:val="00B359E4"/>
    <w:rsid w:val="00B46511"/>
    <w:rsid w:val="00B57D98"/>
    <w:rsid w:val="00B70850"/>
    <w:rsid w:val="00C066B6"/>
    <w:rsid w:val="00C37BA1"/>
    <w:rsid w:val="00C4674C"/>
    <w:rsid w:val="00C506CF"/>
    <w:rsid w:val="00C72BED"/>
    <w:rsid w:val="00C9578B"/>
    <w:rsid w:val="00CB0055"/>
    <w:rsid w:val="00D2522B"/>
    <w:rsid w:val="00D422DE"/>
    <w:rsid w:val="00D508E4"/>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CF0A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0D495690814B7094AC2C91224FE6C5"/>
        <w:category>
          <w:name w:val="General"/>
          <w:gallery w:val="placeholder"/>
        </w:category>
        <w:types>
          <w:type w:val="bbPlcHdr"/>
        </w:types>
        <w:behaviors>
          <w:behavior w:val="content"/>
        </w:behaviors>
        <w:guid w:val="{24BB2302-4184-4608-9299-0F9B346C5803}"/>
      </w:docPartPr>
      <w:docPartBody>
        <w:p w:rsidR="00000000" w:rsidRDefault="00000000">
          <w:pPr>
            <w:pStyle w:val="BD0D495690814B7094AC2C91224FE6C5"/>
          </w:pPr>
          <w:r w:rsidRPr="00D5459D">
            <w:t>Profile</w:t>
          </w:r>
        </w:p>
      </w:docPartBody>
    </w:docPart>
    <w:docPart>
      <w:docPartPr>
        <w:name w:val="67D356018DBF476EA1A546C947FAD18A"/>
        <w:category>
          <w:name w:val="General"/>
          <w:gallery w:val="placeholder"/>
        </w:category>
        <w:types>
          <w:type w:val="bbPlcHdr"/>
        </w:types>
        <w:behaviors>
          <w:behavior w:val="content"/>
        </w:behaviors>
        <w:guid w:val="{32C06277-59A4-43C6-831C-897712681607}"/>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67D356018DBF476EA1A546C947FAD18A"/>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33143E4D2FF641D4BD53AB9488B89193"/>
        <w:category>
          <w:name w:val="General"/>
          <w:gallery w:val="placeholder"/>
        </w:category>
        <w:types>
          <w:type w:val="bbPlcHdr"/>
        </w:types>
        <w:behaviors>
          <w:behavior w:val="content"/>
        </w:behaviors>
        <w:guid w:val="{931300B8-B1AE-4CDD-B2BA-5B3288EE9080}"/>
      </w:docPartPr>
      <w:docPartBody>
        <w:p w:rsidR="00000000" w:rsidRDefault="00000000">
          <w:pPr>
            <w:pStyle w:val="33143E4D2FF641D4BD53AB9488B89193"/>
          </w:pPr>
          <w:r w:rsidRPr="00CB0055">
            <w:t>Contact</w:t>
          </w:r>
        </w:p>
      </w:docPartBody>
    </w:docPart>
    <w:docPart>
      <w:docPartPr>
        <w:name w:val="EF8D3F7531C4424B967138FD0C7F267F"/>
        <w:category>
          <w:name w:val="General"/>
          <w:gallery w:val="placeholder"/>
        </w:category>
        <w:types>
          <w:type w:val="bbPlcHdr"/>
        </w:types>
        <w:behaviors>
          <w:behavior w:val="content"/>
        </w:behaviors>
        <w:guid w:val="{7A986E08-8742-4389-94A9-ED466E839549}"/>
      </w:docPartPr>
      <w:docPartBody>
        <w:p w:rsidR="00000000" w:rsidRDefault="00000000">
          <w:pPr>
            <w:pStyle w:val="EF8D3F7531C4424B967138FD0C7F267F"/>
          </w:pPr>
          <w:r w:rsidRPr="004D3011">
            <w:t>PHONE:</w:t>
          </w:r>
        </w:p>
      </w:docPartBody>
    </w:docPart>
    <w:docPart>
      <w:docPartPr>
        <w:name w:val="D5EE2EB77EE84007BE7315026EA46086"/>
        <w:category>
          <w:name w:val="General"/>
          <w:gallery w:val="placeholder"/>
        </w:category>
        <w:types>
          <w:type w:val="bbPlcHdr"/>
        </w:types>
        <w:behaviors>
          <w:behavior w:val="content"/>
        </w:behaviors>
        <w:guid w:val="{23922ADD-E644-42E9-A126-8F4240D9228C}"/>
      </w:docPartPr>
      <w:docPartBody>
        <w:p w:rsidR="00000000" w:rsidRDefault="00000000">
          <w:pPr>
            <w:pStyle w:val="D5EE2EB77EE84007BE7315026EA46086"/>
          </w:pPr>
          <w:r w:rsidRPr="004D3011">
            <w:t>WEBSITE:</w:t>
          </w:r>
        </w:p>
      </w:docPartBody>
    </w:docPart>
    <w:docPart>
      <w:docPartPr>
        <w:name w:val="A988B9C94278432E8C4FB3C9C1D6806B"/>
        <w:category>
          <w:name w:val="General"/>
          <w:gallery w:val="placeholder"/>
        </w:category>
        <w:types>
          <w:type w:val="bbPlcHdr"/>
        </w:types>
        <w:behaviors>
          <w:behavior w:val="content"/>
        </w:behaviors>
        <w:guid w:val="{8F1AED2E-5626-46C3-9E3F-EAA945F2ACA7}"/>
      </w:docPartPr>
      <w:docPartBody>
        <w:p w:rsidR="00000000" w:rsidRDefault="00000000">
          <w:pPr>
            <w:pStyle w:val="A988B9C94278432E8C4FB3C9C1D6806B"/>
          </w:pPr>
          <w:r w:rsidRPr="004D3011">
            <w:t>EMAIL:</w:t>
          </w:r>
        </w:p>
      </w:docPartBody>
    </w:docPart>
    <w:docPart>
      <w:docPartPr>
        <w:name w:val="3B4763E2EA2C40F796C130FD20C7A82D"/>
        <w:category>
          <w:name w:val="General"/>
          <w:gallery w:val="placeholder"/>
        </w:category>
        <w:types>
          <w:type w:val="bbPlcHdr"/>
        </w:types>
        <w:behaviors>
          <w:behavior w:val="content"/>
        </w:behaviors>
        <w:guid w:val="{8CFBE805-BA74-485F-BF6C-67E1A1663ADF}"/>
      </w:docPartPr>
      <w:docPartBody>
        <w:p w:rsidR="00000000" w:rsidRDefault="00000000">
          <w:pPr>
            <w:pStyle w:val="3B4763E2EA2C40F796C130FD20C7A82D"/>
          </w:pPr>
          <w:r w:rsidRPr="00CB0055">
            <w:t>Hobbies</w:t>
          </w:r>
        </w:p>
      </w:docPartBody>
    </w:docPart>
    <w:docPart>
      <w:docPartPr>
        <w:name w:val="F065B7D03FF84D5288E5FF7625B1BC98"/>
        <w:category>
          <w:name w:val="General"/>
          <w:gallery w:val="placeholder"/>
        </w:category>
        <w:types>
          <w:type w:val="bbPlcHdr"/>
        </w:types>
        <w:behaviors>
          <w:behavior w:val="content"/>
        </w:behaviors>
        <w:guid w:val="{774843D0-F836-46DF-BE59-87F18D62EE3D}"/>
      </w:docPartPr>
      <w:docPartBody>
        <w:p w:rsidR="00000000" w:rsidRDefault="00000000">
          <w:pPr>
            <w:pStyle w:val="F065B7D03FF84D5288E5FF7625B1BC98"/>
          </w:pPr>
          <w:r w:rsidRPr="00036450">
            <w:t>EDUCATION</w:t>
          </w:r>
        </w:p>
      </w:docPartBody>
    </w:docPart>
    <w:docPart>
      <w:docPartPr>
        <w:name w:val="AF1F218333AF4A059323502ABDA3852F"/>
        <w:category>
          <w:name w:val="General"/>
          <w:gallery w:val="placeholder"/>
        </w:category>
        <w:types>
          <w:type w:val="bbPlcHdr"/>
        </w:types>
        <w:behaviors>
          <w:behavior w:val="content"/>
        </w:behaviors>
        <w:guid w:val="{564C792A-967D-4BDA-96D8-D8BB1CFC3C82}"/>
      </w:docPartPr>
      <w:docPartBody>
        <w:p w:rsidR="00000000" w:rsidRDefault="00000000">
          <w:pPr>
            <w:pStyle w:val="AF1F218333AF4A059323502ABDA3852F"/>
          </w:pPr>
          <w:r w:rsidRPr="00036450">
            <w:t>WORK EXPERIENCE</w:t>
          </w:r>
        </w:p>
      </w:docPartBody>
    </w:docPart>
    <w:docPart>
      <w:docPartPr>
        <w:name w:val="89DE94631F5A4F35A421E769C5C74969"/>
        <w:category>
          <w:name w:val="General"/>
          <w:gallery w:val="placeholder"/>
        </w:category>
        <w:types>
          <w:type w:val="bbPlcHdr"/>
        </w:types>
        <w:behaviors>
          <w:behavior w:val="content"/>
        </w:behaviors>
        <w:guid w:val="{B850E88D-75A9-4B8F-8448-B80EA40407EF}"/>
      </w:docPartPr>
      <w:docPartBody>
        <w:p w:rsidR="00000000" w:rsidRDefault="00000000">
          <w:pPr>
            <w:pStyle w:val="89DE94631F5A4F35A421E769C5C74969"/>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9D"/>
    <w:rsid w:val="0010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76F183D1EE402B8C5ADED97CEA1191">
    <w:name w:val="9876F183D1EE402B8C5ADED97CEA1191"/>
  </w:style>
  <w:style w:type="paragraph" w:customStyle="1" w:styleId="3C72AEBA211642E290F21DD3793349B1">
    <w:name w:val="3C72AEBA211642E290F21DD3793349B1"/>
  </w:style>
  <w:style w:type="paragraph" w:customStyle="1" w:styleId="BD0D495690814B7094AC2C91224FE6C5">
    <w:name w:val="BD0D495690814B7094AC2C91224FE6C5"/>
  </w:style>
  <w:style w:type="paragraph" w:customStyle="1" w:styleId="67D356018DBF476EA1A546C947FAD18A">
    <w:name w:val="67D356018DBF476EA1A546C947FAD18A"/>
  </w:style>
  <w:style w:type="paragraph" w:customStyle="1" w:styleId="33143E4D2FF641D4BD53AB9488B89193">
    <w:name w:val="33143E4D2FF641D4BD53AB9488B89193"/>
  </w:style>
  <w:style w:type="paragraph" w:customStyle="1" w:styleId="EF8D3F7531C4424B967138FD0C7F267F">
    <w:name w:val="EF8D3F7531C4424B967138FD0C7F267F"/>
  </w:style>
  <w:style w:type="paragraph" w:customStyle="1" w:styleId="D1BD4A7362884E7AAB1197793A0089BB">
    <w:name w:val="D1BD4A7362884E7AAB1197793A0089BB"/>
  </w:style>
  <w:style w:type="paragraph" w:customStyle="1" w:styleId="D5EE2EB77EE84007BE7315026EA46086">
    <w:name w:val="D5EE2EB77EE84007BE7315026EA46086"/>
  </w:style>
  <w:style w:type="paragraph" w:customStyle="1" w:styleId="F6A3025DF86D41DBB43523354239CA1F">
    <w:name w:val="F6A3025DF86D41DBB43523354239CA1F"/>
  </w:style>
  <w:style w:type="paragraph" w:customStyle="1" w:styleId="A988B9C94278432E8C4FB3C9C1D6806B">
    <w:name w:val="A988B9C94278432E8C4FB3C9C1D6806B"/>
  </w:style>
  <w:style w:type="character" w:styleId="Hyperlink">
    <w:name w:val="Hyperlink"/>
    <w:basedOn w:val="DefaultParagraphFont"/>
    <w:uiPriority w:val="99"/>
    <w:unhideWhenUsed/>
    <w:rPr>
      <w:color w:val="C45911" w:themeColor="accent2" w:themeShade="BF"/>
      <w:u w:val="single"/>
    </w:rPr>
  </w:style>
  <w:style w:type="paragraph" w:customStyle="1" w:styleId="3035CCF625314F9F88749C20B365C380">
    <w:name w:val="3035CCF625314F9F88749C20B365C380"/>
  </w:style>
  <w:style w:type="paragraph" w:customStyle="1" w:styleId="3B4763E2EA2C40F796C130FD20C7A82D">
    <w:name w:val="3B4763E2EA2C40F796C130FD20C7A82D"/>
  </w:style>
  <w:style w:type="paragraph" w:customStyle="1" w:styleId="7D5773304CA8480284867B2D5F225707">
    <w:name w:val="7D5773304CA8480284867B2D5F225707"/>
  </w:style>
  <w:style w:type="paragraph" w:customStyle="1" w:styleId="A5C929229FE241B68C1158DDA505F28C">
    <w:name w:val="A5C929229FE241B68C1158DDA505F28C"/>
  </w:style>
  <w:style w:type="paragraph" w:customStyle="1" w:styleId="9991231A6A2246D38DB218C175D8DAA7">
    <w:name w:val="9991231A6A2246D38DB218C175D8DAA7"/>
  </w:style>
  <w:style w:type="paragraph" w:customStyle="1" w:styleId="5ABBF71C59DE4C058B7BF8E9583495B0">
    <w:name w:val="5ABBF71C59DE4C058B7BF8E9583495B0"/>
  </w:style>
  <w:style w:type="paragraph" w:customStyle="1" w:styleId="F065B7D03FF84D5288E5FF7625B1BC98">
    <w:name w:val="F065B7D03FF84D5288E5FF7625B1BC98"/>
  </w:style>
  <w:style w:type="paragraph" w:customStyle="1" w:styleId="74D7201EAF0D4321A14364F8EC8326CC">
    <w:name w:val="74D7201EAF0D4321A14364F8EC8326CC"/>
  </w:style>
  <w:style w:type="paragraph" w:customStyle="1" w:styleId="1582E261C70A425C82850F847D5592D2">
    <w:name w:val="1582E261C70A425C82850F847D5592D2"/>
  </w:style>
  <w:style w:type="paragraph" w:customStyle="1" w:styleId="3AA3FA31DA684F0689A681278C4D8BFB">
    <w:name w:val="3AA3FA31DA684F0689A681278C4D8BFB"/>
  </w:style>
  <w:style w:type="paragraph" w:customStyle="1" w:styleId="5D7E6FA8FEF2479C90966D4F09B4C434">
    <w:name w:val="5D7E6FA8FEF2479C90966D4F09B4C434"/>
  </w:style>
  <w:style w:type="paragraph" w:customStyle="1" w:styleId="32F32A7B0143462897847412DCDDD37C">
    <w:name w:val="32F32A7B0143462897847412DCDDD37C"/>
  </w:style>
  <w:style w:type="paragraph" w:customStyle="1" w:styleId="7B6013474D864A039F8F34238A112BC0">
    <w:name w:val="7B6013474D864A039F8F34238A112BC0"/>
  </w:style>
  <w:style w:type="paragraph" w:customStyle="1" w:styleId="699EC7D0C3B84909B21D37D52FEAACB5">
    <w:name w:val="699EC7D0C3B84909B21D37D52FEAACB5"/>
  </w:style>
  <w:style w:type="paragraph" w:customStyle="1" w:styleId="AF1F218333AF4A059323502ABDA3852F">
    <w:name w:val="AF1F218333AF4A059323502ABDA3852F"/>
  </w:style>
  <w:style w:type="paragraph" w:customStyle="1" w:styleId="0C19C6CC58ED46AF8A9AAED3236629A5">
    <w:name w:val="0C19C6CC58ED46AF8A9AAED3236629A5"/>
  </w:style>
  <w:style w:type="paragraph" w:customStyle="1" w:styleId="1E0796F451894639B94F9C5012ADCCFC">
    <w:name w:val="1E0796F451894639B94F9C5012ADCCFC"/>
  </w:style>
  <w:style w:type="paragraph" w:customStyle="1" w:styleId="9A70C08CEA7C44309C3338D6694152F2">
    <w:name w:val="9A70C08CEA7C44309C3338D6694152F2"/>
  </w:style>
  <w:style w:type="paragraph" w:customStyle="1" w:styleId="A75ED1DD0E1F4B428AAFD0443043224C">
    <w:name w:val="A75ED1DD0E1F4B428AAFD0443043224C"/>
  </w:style>
  <w:style w:type="paragraph" w:customStyle="1" w:styleId="8F10B7E54BE7409F8C37DC41B3931D04">
    <w:name w:val="8F10B7E54BE7409F8C37DC41B3931D04"/>
  </w:style>
  <w:style w:type="paragraph" w:customStyle="1" w:styleId="A2D802EB67544DE2834595727FDA79FB">
    <w:name w:val="A2D802EB67544DE2834595727FDA79FB"/>
  </w:style>
  <w:style w:type="paragraph" w:customStyle="1" w:styleId="51F9407F16A747A78E19BBE0A2197743">
    <w:name w:val="51F9407F16A747A78E19BBE0A2197743"/>
  </w:style>
  <w:style w:type="paragraph" w:customStyle="1" w:styleId="F9AE9CE21938424FA6F2C0442CCE9FC7">
    <w:name w:val="F9AE9CE21938424FA6F2C0442CCE9FC7"/>
  </w:style>
  <w:style w:type="paragraph" w:customStyle="1" w:styleId="556F8749471342FD90D9390A2A345018">
    <w:name w:val="556F8749471342FD90D9390A2A345018"/>
  </w:style>
  <w:style w:type="paragraph" w:customStyle="1" w:styleId="91CB415E52FD4C6C9FA712B047C73622">
    <w:name w:val="91CB415E52FD4C6C9FA712B047C73622"/>
  </w:style>
  <w:style w:type="paragraph" w:customStyle="1" w:styleId="50E4F409283E49EC9CC9BF03D1758C6F">
    <w:name w:val="50E4F409283E49EC9CC9BF03D1758C6F"/>
  </w:style>
  <w:style w:type="paragraph" w:customStyle="1" w:styleId="227F12BE56C64D0487C0291A5D07B40C">
    <w:name w:val="227F12BE56C64D0487C0291A5D07B40C"/>
  </w:style>
  <w:style w:type="paragraph" w:customStyle="1" w:styleId="B5FDED4585C74831A3DE93107DD9FFA5">
    <w:name w:val="B5FDED4585C74831A3DE93107DD9FFA5"/>
  </w:style>
  <w:style w:type="paragraph" w:customStyle="1" w:styleId="A55F6D21D9484F12823A29AD0E4A994E">
    <w:name w:val="A55F6D21D9484F12823A29AD0E4A994E"/>
  </w:style>
  <w:style w:type="paragraph" w:customStyle="1" w:styleId="1F78065E42104B1D981E45490CCC7F83">
    <w:name w:val="1F78065E42104B1D981E45490CCC7F8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9DE94631F5A4F35A421E769C5C74969">
    <w:name w:val="89DE94631F5A4F35A421E769C5C74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resume.dotx</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2023-01-26T00:28:00Z</dcterms:created>
  <dcterms:modified xsi:type="dcterms:W3CDTF">2023-01-26T04:19:00Z</dcterms:modified>
</cp:coreProperties>
</file>